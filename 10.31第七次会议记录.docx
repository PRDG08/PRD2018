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2018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31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刘向辉、陈祥斌、左文正、王安栋、涂洪森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G0</w:t>
            </w:r>
            <w:r>
              <w:rPr>
                <w:rFonts w:hint="eastAsia" w:ascii="黑体" w:eastAsia="黑体"/>
                <w:sz w:val="24"/>
              </w:rPr>
              <w:t>8小组第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七</w:t>
            </w:r>
            <w:r>
              <w:rPr>
                <w:rFonts w:hint="eastAsia" w:ascii="黑体" w:eastAsia="黑体"/>
                <w:sz w:val="24"/>
              </w:rPr>
              <w:t>周安排、分工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1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对周末答辩的分工确认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（2）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ppt用户体验与设计规范部分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该任务由涂弘森负责编写</w:t>
            </w:r>
          </w:p>
          <w:p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（3）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ppt 排版，注释以及文献整理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该任务由王安栋负责编写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（4）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ppt界面原型工具部分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该任务由左文正负责制作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（5）ppt小组问题部分，ppt主讲人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该任务由刘向辉负责编写与准备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numPr>
                <w:ilvl w:val="0"/>
                <w:numId w:val="1"/>
              </w:num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ppt界面原型部分 </w:t>
            </w:r>
          </w:p>
          <w:p>
            <w:pPr>
              <w:numPr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该任务由陈祥斌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负责编写与准备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（7）所有人务必熟悉所有文档，且每个工作日完成的工作务必及时上传至github</w:t>
            </w:r>
          </w:p>
          <w:p>
            <w:pPr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D9DD"/>
    <w:multiLevelType w:val="singleLevel"/>
    <w:tmpl w:val="066CD9DD"/>
    <w:lvl w:ilvl="0" w:tentative="0">
      <w:start w:val="6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F22EA"/>
    <w:rsid w:val="387F22EA"/>
    <w:rsid w:val="44393BD0"/>
    <w:rsid w:val="4B671D5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2018-10-23T12:30:00Z</dcterms:created>
  <dc:creator>洅給我分鐘</dc:creator>
  <cp:lastModifiedBy>洅給我分鐘</cp:lastModifiedBy>
  <dcterms:modified xsi:type="dcterms:W3CDTF">2018-11-08T07:22:03Z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