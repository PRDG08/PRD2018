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ascii="黑体" w:eastAsia="黑体"/>
          <w:b/>
          <w:bCs/>
          <w:sz w:val="44"/>
          <w:szCs w:val="44"/>
          <w:lang w:val="en-US" w:eastAsia="zh-CN"/>
        </w:rPr>
      </w:pPr>
      <w:r>
        <w:rPr>
          <w:rFonts w:hint="eastAsia" w:ascii="黑体" w:eastAsia="黑体"/>
          <w:b/>
          <w:bCs/>
          <w:sz w:val="44"/>
          <w:szCs w:val="44"/>
          <w:lang w:val="en-US" w:eastAsia="zh-CN"/>
        </w:rPr>
        <w:t>会 议 记 录</w:t>
      </w:r>
    </w:p>
    <w:p>
      <w:pPr>
        <w:spacing w:line="480" w:lineRule="auto"/>
        <w:jc w:val="center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弘毅休闲吧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2018年10月12日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刘向辉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王安栋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刘向辉、陈祥斌、左文正、王安栋、涂</w:t>
            </w:r>
            <w:r>
              <w:rPr>
                <w:rFonts w:hint="eastAsia" w:ascii="黑体" w:eastAsia="黑体"/>
                <w:sz w:val="24"/>
                <w:lang w:eastAsia="zh-CN"/>
              </w:rPr>
              <w:t>弘</w:t>
            </w:r>
            <w:r>
              <w:rPr>
                <w:rFonts w:hint="eastAsia" w:ascii="黑体" w:eastAsia="黑体"/>
                <w:sz w:val="24"/>
              </w:rPr>
              <w:t>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tabs>
                <w:tab w:val="center" w:pos="4182"/>
                <w:tab w:val="left" w:pos="6588"/>
              </w:tabs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第二次小组会议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1.针对上周项目计划的不足之处提出修改并落实，及时将修改过后的文件交给组长。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2.每个人登陆github查看项目进度。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3.分配本周任务：陈祥斌、刘向辉、左文正负责《uml概述》的ppt；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涂弘森、王安栋负责“软件工程系列课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程教学辅助网站”项目的《可行性分析报告》。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黑体" w:eastAsia="黑体"/>
                <w:sz w:val="24"/>
              </w:rPr>
            </w:pPr>
          </w:p>
          <w:p>
            <w:pPr>
              <w:rPr>
                <w:rFonts w:ascii="黑体" w:eastAsia="黑体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93684"/>
    <w:rsid w:val="0C52477D"/>
    <w:rsid w:val="34715393"/>
    <w:rsid w:val="5E49368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9579;&#23433;&#26635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2018-10-13T01:18:00Z</dcterms:created>
  <dc:creator>wad</dc:creator>
  <cp:lastModifiedBy>wad</cp:lastModifiedBy>
  <dcterms:modified xsi:type="dcterms:W3CDTF">2018-10-13T09:52:27Z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